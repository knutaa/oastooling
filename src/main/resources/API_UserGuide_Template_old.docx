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217E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53CAEA2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2A86BF94"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E705494"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06697402"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169413B9"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w:t>
      </w:r>
      <w:proofErr w:type="spellStart"/>
      <w:r>
        <w:rPr>
          <w:rFonts w:ascii="Calibri" w:hAnsi="Calibri" w:cs="Calibri"/>
          <w:color w:val="404040"/>
          <w:sz w:val="64"/>
          <w:szCs w:val="64"/>
        </w:rPr>
        <w:t>ApiName</w:t>
      </w:r>
      <w:proofErr w:type="spellEnd"/>
      <w:r>
        <w:rPr>
          <w:rFonts w:ascii="Calibri" w:hAnsi="Calibri" w:cs="Calibri"/>
          <w:color w:val="404040"/>
          <w:sz w:val="64"/>
          <w:szCs w:val="64"/>
        </w:rPr>
        <w:t>}</w:t>
      </w:r>
    </w:p>
    <w:p w14:paraId="49C54D04"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31285DC2" w14:textId="77777777" w:rsidR="008541AF" w:rsidRPr="003F539E" w:rsidRDefault="008541AF" w:rsidP="009A747D">
      <w:pPr>
        <w:pStyle w:val="DocumentNumber"/>
        <w:rPr>
          <w:rFonts w:ascii="Calibri" w:hAnsi="Calibri"/>
          <w:color w:val="404040"/>
        </w:rPr>
      </w:pPr>
    </w:p>
    <w:p w14:paraId="74A1A401" w14:textId="77777777" w:rsidR="008541AF" w:rsidRPr="003F539E" w:rsidRDefault="008541AF" w:rsidP="009A747D">
      <w:pPr>
        <w:pStyle w:val="DocumentNumber"/>
        <w:rPr>
          <w:rFonts w:ascii="Calibri" w:hAnsi="Calibri"/>
          <w:color w:val="404040"/>
        </w:rPr>
      </w:pPr>
    </w:p>
    <w:p w14:paraId="781DB3F8" w14:textId="77777777" w:rsidR="008541AF" w:rsidRPr="003F539E" w:rsidRDefault="008541AF" w:rsidP="009A747D">
      <w:pPr>
        <w:pStyle w:val="DocumentNumber"/>
        <w:rPr>
          <w:rFonts w:ascii="Calibri" w:hAnsi="Calibri"/>
          <w:color w:val="404040"/>
        </w:rPr>
      </w:pPr>
    </w:p>
    <w:p w14:paraId="268E29CE" w14:textId="77777777" w:rsidR="008541AF" w:rsidRPr="003F539E" w:rsidRDefault="008541AF" w:rsidP="009A747D">
      <w:pPr>
        <w:pStyle w:val="DocumentNumber"/>
        <w:rPr>
          <w:rFonts w:ascii="Calibri" w:hAnsi="Calibri"/>
          <w:color w:val="404040"/>
        </w:rPr>
      </w:pPr>
    </w:p>
    <w:p w14:paraId="36E68F4A" w14:textId="77777777" w:rsidR="008541AF" w:rsidRPr="003F539E" w:rsidRDefault="008541AF" w:rsidP="009A747D">
      <w:pPr>
        <w:pStyle w:val="DocumentNumber"/>
        <w:rPr>
          <w:rFonts w:ascii="Calibri" w:hAnsi="Calibri"/>
          <w:color w:val="404040"/>
        </w:rPr>
      </w:pPr>
    </w:p>
    <w:p w14:paraId="4613E05A" w14:textId="77777777" w:rsidR="004E3E77" w:rsidRPr="003F539E" w:rsidRDefault="005A1FB8" w:rsidP="009A747D">
      <w:pPr>
        <w:pStyle w:val="DocumentNumber"/>
        <w:rPr>
          <w:rFonts w:ascii="Calibri" w:hAnsi="Calibri" w:cs="Calibri"/>
          <w:color w:val="404040"/>
        </w:rPr>
      </w:pPr>
      <w:r>
        <w:rPr>
          <w:rFonts w:ascii="Calibri" w:hAnsi="Calibri" w:cs="Calibri"/>
          <w:color w:val="404040"/>
        </w:rPr>
        <w:t>${</w:t>
      </w:r>
      <w:proofErr w:type="spellStart"/>
      <w:r>
        <w:rPr>
          <w:rFonts w:ascii="Calibri" w:hAnsi="Calibri" w:cs="Calibri"/>
          <w:color w:val="404040"/>
        </w:rPr>
        <w:t>DocumentNumber</w:t>
      </w:r>
      <w:proofErr w:type="spellEnd"/>
      <w:r>
        <w:rPr>
          <w:rFonts w:ascii="Calibri" w:hAnsi="Calibri" w:cs="Calibri"/>
          <w:color w:val="404040"/>
        </w:rPr>
        <w:t>}</w:t>
      </w:r>
      <w:r w:rsidR="004B51A6" w:rsidRPr="003F539E">
        <w:rPr>
          <w:rFonts w:ascii="Calibri" w:hAnsi="Calibri" w:cs="Calibri"/>
          <w:color w:val="404040"/>
        </w:rPr>
        <w:t>B</w:t>
      </w:r>
    </w:p>
    <w:p w14:paraId="0392A7B4" w14:textId="77777777"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${Release}</w:t>
      </w:r>
    </w:p>
    <w:p w14:paraId="2C38510D"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${Date}</w:t>
      </w:r>
      <w:r w:rsidR="008541AF" w:rsidRPr="003F539E">
        <w:rPr>
          <w:rFonts w:ascii="Calibri" w:hAnsi="Calibri" w:cs="Calibri"/>
          <w:color w:val="404040"/>
        </w:rPr>
        <w:t xml:space="preserve"> </w:t>
      </w:r>
    </w:p>
    <w:p w14:paraId="078A1D18" w14:textId="77777777" w:rsidR="008541AF" w:rsidRPr="003F539E" w:rsidRDefault="008541AF" w:rsidP="009A747D">
      <w:pPr>
        <w:pStyle w:val="DocumentNumber"/>
        <w:rPr>
          <w:rFonts w:ascii="Calibri" w:hAnsi="Calibri" w:cs="Calibri"/>
          <w:color w:val="404040"/>
        </w:rPr>
      </w:pPr>
    </w:p>
    <w:p w14:paraId="588ACC21"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8"/>
        <w:gridCol w:w="3309"/>
      </w:tblGrid>
      <w:tr w:rsidR="008541AF" w:rsidRPr="003F539E" w14:paraId="08968D0C" w14:textId="77777777" w:rsidTr="008541AF">
        <w:tc>
          <w:tcPr>
            <w:tcW w:w="5665" w:type="dxa"/>
            <w:shd w:val="clear" w:color="auto" w:fill="auto"/>
          </w:tcPr>
          <w:p w14:paraId="5FC5E07C" w14:textId="7777777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${Release}</w:t>
            </w:r>
          </w:p>
        </w:tc>
        <w:tc>
          <w:tcPr>
            <w:tcW w:w="3685" w:type="dxa"/>
            <w:shd w:val="clear" w:color="auto" w:fill="auto"/>
          </w:tcPr>
          <w:p w14:paraId="4541CE5D"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0CC5A771" w14:textId="77777777" w:rsidTr="008541AF">
        <w:tc>
          <w:tcPr>
            <w:tcW w:w="5665" w:type="dxa"/>
            <w:shd w:val="clear" w:color="auto" w:fill="auto"/>
          </w:tcPr>
          <w:p w14:paraId="12ADAEDF" w14:textId="61504826"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w:t>
            </w:r>
            <w:proofErr w:type="spellStart"/>
            <w:r w:rsidR="00C24A2D">
              <w:rPr>
                <w:rFonts w:ascii="Calibri" w:hAnsi="Calibri" w:cs="Calibri"/>
                <w:b/>
                <w:color w:val="404040"/>
                <w:sz w:val="28"/>
                <w:lang w:val="fr-FR"/>
              </w:rPr>
              <w:t>Doc</w:t>
            </w:r>
            <w:r w:rsidR="005A10B5">
              <w:rPr>
                <w:rFonts w:ascii="Calibri" w:hAnsi="Calibri" w:cs="Calibri"/>
                <w:b/>
                <w:color w:val="404040"/>
                <w:sz w:val="28"/>
                <w:lang w:val="fr-FR"/>
              </w:rPr>
              <w:t>ument</w:t>
            </w:r>
            <w:r w:rsidR="005A1FB8">
              <w:rPr>
                <w:rFonts w:ascii="Calibri" w:hAnsi="Calibri" w:cs="Calibri"/>
                <w:b/>
                <w:color w:val="404040"/>
                <w:sz w:val="28"/>
                <w:lang w:val="fr-FR"/>
              </w:rPr>
              <w:t>Version</w:t>
            </w:r>
            <w:proofErr w:type="spellEnd"/>
            <w:r w:rsidR="00D654A0">
              <w:rPr>
                <w:rFonts w:ascii="Calibri" w:hAnsi="Calibri" w:cs="Calibri"/>
                <w:b/>
                <w:color w:val="404040"/>
                <w:sz w:val="28"/>
                <w:lang w:val="fr-FR"/>
              </w:rPr>
              <w:t>}</w:t>
            </w:r>
          </w:p>
        </w:tc>
        <w:tc>
          <w:tcPr>
            <w:tcW w:w="3685" w:type="dxa"/>
            <w:shd w:val="clear" w:color="auto" w:fill="auto"/>
          </w:tcPr>
          <w:p w14:paraId="2C1A6C9E"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5B55CD1" w14:textId="77777777" w:rsidR="008541AF" w:rsidRPr="003F539E" w:rsidRDefault="008541AF" w:rsidP="009A747D">
      <w:pPr>
        <w:pStyle w:val="DocumentNumber"/>
        <w:rPr>
          <w:rFonts w:ascii="Calibri" w:hAnsi="Calibri" w:cs="Calibri"/>
          <w:color w:val="404040"/>
          <w:lang w:val="fr-FR"/>
        </w:rPr>
      </w:pPr>
    </w:p>
    <w:p w14:paraId="69B66B55" w14:textId="23161593"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425E209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${Year}</w:t>
      </w:r>
      <w:r w:rsidRPr="003F539E">
        <w:rPr>
          <w:rFonts w:ascii="Calibri" w:eastAsiaTheme="minorHAnsi" w:hAnsi="Calibri" w:cs="Calibri"/>
          <w:color w:val="000000"/>
          <w:sz w:val="22"/>
          <w:szCs w:val="22"/>
        </w:rPr>
        <w:t>. All Rights Reserved.</w:t>
      </w:r>
    </w:p>
    <w:p w14:paraId="30158A30"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5632FE6"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093169F1"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7B9FECB"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45708D1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9E1489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2AA2976" w14:textId="77777777" w:rsidR="002E469E" w:rsidRPr="003F539E" w:rsidRDefault="002E469E" w:rsidP="00064540">
      <w:pPr>
        <w:spacing w:after="0" w:line="240" w:lineRule="auto"/>
        <w:rPr>
          <w:rFonts w:ascii="Calibri" w:hAnsi="Calibri" w:cs="Calibri"/>
          <w:sz w:val="22"/>
          <w:szCs w:val="22"/>
        </w:rPr>
      </w:pPr>
    </w:p>
    <w:p w14:paraId="75056995"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6BB07189" w14:textId="77777777" w:rsidR="002E469E" w:rsidRPr="003F539E" w:rsidRDefault="002E469E" w:rsidP="00064540">
      <w:pPr>
        <w:spacing w:after="0" w:line="240" w:lineRule="auto"/>
        <w:rPr>
          <w:rFonts w:ascii="Calibri" w:hAnsi="Calibri" w:cs="Calibri"/>
          <w:sz w:val="22"/>
          <w:szCs w:val="22"/>
        </w:rPr>
      </w:pPr>
    </w:p>
    <w:p w14:paraId="6B009113"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0FCA6CEF"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63C1B7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996ABAF"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444517E4"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1"/>
    <w:p w14:paraId="29B24BF6" w14:textId="77777777" w:rsidR="002E469E" w:rsidRPr="003F539E" w:rsidRDefault="002E469E" w:rsidP="002E469E">
      <w:pPr>
        <w:spacing w:after="0" w:line="240" w:lineRule="auto"/>
        <w:ind w:left="720"/>
        <w:rPr>
          <w:rFonts w:ascii="Calibri" w:hAnsi="Calibri" w:cs="Calibri"/>
          <w:sz w:val="22"/>
          <w:szCs w:val="22"/>
          <w:lang w:val="es-ES_tradnl"/>
        </w:rPr>
      </w:pPr>
    </w:p>
    <w:p w14:paraId="3818F6CE" w14:textId="231F0C9A" w:rsidR="00E923E4" w:rsidRPr="008F4499" w:rsidRDefault="00553100" w:rsidP="00DA3DB2">
      <w:pPr>
        <w:pStyle w:val="Heading1"/>
        <w:rPr>
          <w:rFonts w:ascii="Calibri" w:hAnsi="Calibri" w:cs="Calibri"/>
        </w:rPr>
      </w:pPr>
      <w:bookmarkStart w:id="2" w:name="_Toc518289174"/>
      <w:r w:rsidRPr="008F4499">
        <w:rPr>
          <w:rFonts w:ascii="Calibri" w:hAnsi="Calibri" w:cs="Calibri"/>
        </w:rPr>
        <w:lastRenderedPageBreak/>
        <w:t>TABLE OF CONTENTS</w:t>
      </w:r>
      <w:bookmarkEnd w:id="2"/>
    </w:p>
    <w:p w14:paraId="26C49FD7" w14:textId="6A9F8B30" w:rsidR="00CA2BB0" w:rsidRPr="003F539E" w:rsidRDefault="00B44346" w:rsidP="002B4D1F">
      <w:pPr>
        <w:pStyle w:val="TOC1"/>
      </w:pPr>
      <w:r>
        <w:rPr>
          <w:rFonts w:cs="Arial"/>
          <w:b/>
          <w:spacing w:val="-5"/>
          <w:szCs w:val="20"/>
          <w:lang w:val="en-GB"/>
        </w:rPr>
        <w:t>INSERT-TOC</w:t>
      </w:r>
    </w:p>
    <w:p w14:paraId="6034B3F9" w14:textId="0CC86AF4" w:rsidR="00A22311" w:rsidRDefault="00A22311" w:rsidP="001C3F58">
      <w:pPr>
        <w:rPr>
          <w:rFonts w:ascii="Calibri" w:hAnsi="Calibri"/>
        </w:rPr>
      </w:pPr>
    </w:p>
    <w:p w14:paraId="60E9527D" w14:textId="77777777" w:rsidR="003664C1" w:rsidRPr="003F539E" w:rsidRDefault="00A70E6A" w:rsidP="003664C1">
      <w:pPr>
        <w:pStyle w:val="Heading1"/>
        <w:rPr>
          <w:rFonts w:ascii="Calibri" w:hAnsi="Calibri"/>
        </w:rPr>
      </w:pPr>
      <w:bookmarkStart w:id="3" w:name="_Toc518289175"/>
      <w:r>
        <w:rPr>
          <w:rFonts w:ascii="Calibri" w:hAnsi="Calibri"/>
        </w:rPr>
        <w:lastRenderedPageBreak/>
        <w:t>INTRODUCTION</w:t>
      </w:r>
      <w:r w:rsidR="00AC71C6" w:rsidRPr="003F539E">
        <w:rPr>
          <w:rFonts w:ascii="Calibri" w:hAnsi="Calibri"/>
        </w:rPr>
        <w:t xml:space="preserve"> - </w:t>
      </w:r>
      <w:bookmarkStart w:id="4" w:name="_Toc468360904"/>
      <w:r w:rsidR="00AC71C6" w:rsidRPr="003F539E">
        <w:rPr>
          <w:rFonts w:ascii="Calibri" w:hAnsi="Calibri"/>
        </w:rPr>
        <w:t>API DESCRIPTION</w:t>
      </w:r>
      <w:bookmarkEnd w:id="3"/>
      <w:bookmarkEnd w:id="4"/>
    </w:p>
    <w:p w14:paraId="1B690172" w14:textId="3B76C240" w:rsidR="003D2030" w:rsidRPr="003D2030" w:rsidRDefault="00CB4189" w:rsidP="00DC7047">
      <w:pPr>
        <w:rPr>
          <w:lang w:eastAsia="it-IT"/>
        </w:rPr>
      </w:pPr>
      <w:r>
        <w:rPr>
          <w:lang w:eastAsia="it-IT"/>
        </w:rPr>
        <w:t>${</w:t>
      </w:r>
      <w:proofErr w:type="spellStart"/>
      <w:r>
        <w:rPr>
          <w:lang w:eastAsia="it-IT"/>
        </w:rPr>
        <w:t>conformance.</w:t>
      </w:r>
      <w:r w:rsidR="000D6E52">
        <w:rPr>
          <w:lang w:eastAsia="it-IT"/>
        </w:rPr>
        <w:t>variables.</w:t>
      </w:r>
      <w:r>
        <w:rPr>
          <w:lang w:eastAsia="it-IT"/>
        </w:rPr>
        <w:t>intro</w:t>
      </w:r>
      <w:proofErr w:type="spellEnd"/>
      <w:r>
        <w:rPr>
          <w:lang w:eastAsia="it-IT"/>
        </w:rPr>
        <w:t>}</w:t>
      </w:r>
    </w:p>
    <w:p w14:paraId="67E9C4DE" w14:textId="49D88B89" w:rsidR="00DC7047" w:rsidRDefault="00DC7047" w:rsidP="009F6801">
      <w:pPr>
        <w:pStyle w:val="Heading1"/>
        <w:keepNext/>
        <w:rPr>
          <w:rFonts w:ascii="Calibri" w:hAnsi="Calibri"/>
        </w:rPr>
      </w:pPr>
      <w:bookmarkStart w:id="5" w:name="_Toc516585119"/>
      <w:bookmarkStart w:id="6" w:name="_Toc518289176"/>
      <w:r w:rsidRPr="003F539E">
        <w:rPr>
          <w:rFonts w:ascii="Calibri" w:hAnsi="Calibri"/>
        </w:rPr>
        <w:lastRenderedPageBreak/>
        <w:t>RESOURCE MODEL CONFORMANCE</w:t>
      </w:r>
      <w:bookmarkEnd w:id="5"/>
      <w:bookmarkEnd w:id="6"/>
    </w:p>
    <w:p w14:paraId="0E32709D" w14:textId="50DDB6A5" w:rsidR="00DC7047" w:rsidRPr="003F539E" w:rsidRDefault="00B62308" w:rsidP="00553100">
      <w:pPr>
        <w:pStyle w:val="Heading2"/>
        <w:rPr>
          <w:lang w:eastAsia="it-IT"/>
        </w:rPr>
      </w:pPr>
      <w:bookmarkStart w:id="7" w:name="_Toc509304184"/>
      <w:bookmarkStart w:id="8" w:name="_Toc516585120"/>
      <w:bookmarkStart w:id="9" w:name="_Toc518289177"/>
      <w:r>
        <w:rPr>
          <w:lang w:eastAsia="it-IT"/>
        </w:rPr>
        <w:t>API</w:t>
      </w:r>
      <w:r w:rsidR="00DC7047" w:rsidRPr="003F539E">
        <w:rPr>
          <w:lang w:eastAsia="it-IT"/>
        </w:rPr>
        <w:t xml:space="preserve"> MANDATORY RESOURCES</w:t>
      </w:r>
      <w:bookmarkEnd w:id="7"/>
      <w:bookmarkEnd w:id="8"/>
      <w:bookmarkEnd w:id="9"/>
      <w:r w:rsidR="00DC7047" w:rsidRPr="003F539E">
        <w:rPr>
          <w:lang w:eastAsia="it-IT"/>
        </w:rPr>
        <w:t xml:space="preserve"> </w:t>
      </w:r>
    </w:p>
    <w:p w14:paraId="3DC6E044" w14:textId="1F80A414" w:rsidR="00760871" w:rsidRPr="00196630" w:rsidRDefault="00760871" w:rsidP="00760871">
      <w:r>
        <w:t>T</w:t>
      </w:r>
      <w:r w:rsidRPr="00196630">
        <w:t xml:space="preserve">he following table indicates </w:t>
      </w:r>
      <w:r>
        <w:t>the mandatory resources for this API.</w:t>
      </w:r>
    </w:p>
    <w:p w14:paraId="4D8388B4" w14:textId="428078F4" w:rsidR="002E7AF2" w:rsidRDefault="002E7AF2" w:rsidP="002E7AF2">
      <w:pPr>
        <w:rPr>
          <w:lang w:eastAsia="it-IT"/>
        </w:rPr>
      </w:pPr>
      <w:r w:rsidRPr="002B27B4">
        <w:rPr>
          <w:rFonts w:ascii="Calibri" w:hAnsi="Calibri" w:cs="Helvetica"/>
          <w:color w:val="000000" w:themeColor="text1"/>
          <w:sz w:val="24"/>
        </w:rPr>
        <w:t>INSERT-</w:t>
      </w:r>
      <w:r>
        <w:rPr>
          <w:lang w:eastAsia="it-IT"/>
        </w:rPr>
        <w:t>RESOURCES-CONFORMANCE</w:t>
      </w:r>
    </w:p>
    <w:p w14:paraId="68ACB836" w14:textId="77777777" w:rsidR="00E935AA" w:rsidRPr="00546A81" w:rsidRDefault="00E935AA" w:rsidP="00E935AA">
      <w:pPr>
        <w:pStyle w:val="Heading2"/>
        <w:tabs>
          <w:tab w:val="num" w:pos="1440"/>
        </w:tabs>
        <w:rPr>
          <w:lang w:eastAsia="it-IT"/>
        </w:rPr>
      </w:pPr>
      <w:bookmarkStart w:id="10" w:name="_Toc12552127"/>
      <w:r w:rsidRPr="00546A81">
        <w:rPr>
          <w:lang w:eastAsia="it-IT"/>
        </w:rPr>
        <w:t>General Notes on Resource Attribute Conformance</w:t>
      </w:r>
      <w:bookmarkEnd w:id="10"/>
    </w:p>
    <w:p w14:paraId="1ACEAB6C" w14:textId="77777777" w:rsidR="00F37D0B" w:rsidRPr="00196630" w:rsidRDefault="00F37D0B" w:rsidP="00F37D0B">
      <w:r w:rsidRPr="00196630">
        <w:t>There are three situations that could occur for an attribute:</w:t>
      </w:r>
    </w:p>
    <w:p w14:paraId="05930B88" w14:textId="77777777" w:rsidR="00F37D0B" w:rsidRPr="00196630" w:rsidRDefault="00F37D0B" w:rsidP="000B0587">
      <w:pPr>
        <w:pStyle w:val="ListParagraph"/>
        <w:numPr>
          <w:ilvl w:val="0"/>
          <w:numId w:val="12"/>
        </w:numPr>
      </w:pPr>
      <w:r w:rsidRPr="00196630">
        <w:t>Mandatory attribute,</w:t>
      </w:r>
    </w:p>
    <w:p w14:paraId="752E03D8" w14:textId="77777777" w:rsidR="00F37D0B" w:rsidRPr="00196630" w:rsidRDefault="00F37D0B" w:rsidP="000B0587">
      <w:pPr>
        <w:pStyle w:val="ListParagraph"/>
        <w:numPr>
          <w:ilvl w:val="0"/>
          <w:numId w:val="12"/>
        </w:numPr>
      </w:pPr>
      <w:r w:rsidRPr="00196630">
        <w:t>Mandatory attribute if the optional parent attribute is present,</w:t>
      </w:r>
    </w:p>
    <w:p w14:paraId="1CA08D4E" w14:textId="72F080A0" w:rsidR="00F37D0B" w:rsidRDefault="00F37D0B" w:rsidP="000B0587">
      <w:pPr>
        <w:pStyle w:val="ListParagraph"/>
        <w:numPr>
          <w:ilvl w:val="0"/>
          <w:numId w:val="12"/>
        </w:numPr>
      </w:pPr>
      <w:r w:rsidRPr="00196630">
        <w:t>Non-mandatory/Optional attribute. Those are all the other attributes not mentioned in the following subsections. Please refer to the corresponding API REST Specification for more details.</w:t>
      </w:r>
    </w:p>
    <w:p w14:paraId="0F83620E" w14:textId="77777777" w:rsidR="00196630" w:rsidRPr="00196630" w:rsidRDefault="00196630" w:rsidP="00196630">
      <w:pPr>
        <w:pStyle w:val="ListParagraph"/>
      </w:pPr>
    </w:p>
    <w:p w14:paraId="4523DA8A" w14:textId="323603D2" w:rsidR="00E935AA" w:rsidRPr="00196630" w:rsidRDefault="00E935AA" w:rsidP="000B0587">
      <w:pPr>
        <w:pStyle w:val="ListParagraph"/>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B83C1B1" w14:textId="77777777" w:rsidR="00E935AA" w:rsidRPr="00196630" w:rsidRDefault="00E935AA" w:rsidP="000B0587">
      <w:pPr>
        <w:pStyle w:val="ListParagraph"/>
        <w:numPr>
          <w:ilvl w:val="0"/>
          <w:numId w:val="13"/>
        </w:numPr>
      </w:pPr>
      <w:r w:rsidRPr="00196630">
        <w:t>Where a resource is an input into an API (e.g. POST, PATCH), Mandatory means that the attribute value must be supplied by the API consumer in the input (and must not be blank or null).</w:t>
      </w:r>
    </w:p>
    <w:p w14:paraId="58AA69CF" w14:textId="77777777" w:rsidR="00E935AA" w:rsidRPr="00196630" w:rsidRDefault="00E935AA" w:rsidP="000B0587">
      <w:pPr>
        <w:pStyle w:val="ListParagraph"/>
        <w:numPr>
          <w:ilvl w:val="0"/>
          <w:numId w:val="13"/>
        </w:numPr>
      </w:pPr>
      <w:r w:rsidRPr="00196630">
        <w:t>Where a resource is an output from an API (e.g. GET, POST), Mandatory means that the attribute value must be supplied by the API provider in the output (and must not be blank or null).</w:t>
      </w:r>
    </w:p>
    <w:p w14:paraId="1CAA011E" w14:textId="774CFA66" w:rsidR="00E935AA" w:rsidRPr="00196630" w:rsidRDefault="00E935AA" w:rsidP="000B0587">
      <w:pPr>
        <w:pStyle w:val="ListParagraph"/>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40F9AA59" w14:textId="465FA3C3" w:rsidR="00E935AA" w:rsidRPr="00546A81" w:rsidRDefault="00E935AA" w:rsidP="000B0587">
      <w:pPr>
        <w:pStyle w:val="ListParagraph"/>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64E4884F" w14:textId="11FD35B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w:t>
      </w:r>
      <w:proofErr w:type="gramStart"/>
      <w:r w:rsidRPr="00440A55">
        <w:rPr>
          <w:rFonts w:ascii="Calibri" w:hAnsi="Calibri" w:cs="Helvetica"/>
          <w:color w:val="000000" w:themeColor="text1"/>
          <w:sz w:val="22"/>
          <w:szCs w:val="22"/>
        </w:rPr>
        <w:t>/..</w:t>
      </w:r>
      <w:proofErr w:type="gramEnd"/>
      <w:r w:rsidRPr="00440A55">
        <w:rPr>
          <w:rFonts w:ascii="Calibri" w:hAnsi="Calibri" w:cs="Helvetica"/>
          <w:color w:val="000000" w:themeColor="text1"/>
          <w:sz w:val="22"/>
          <w:szCs w:val="22"/>
        </w:rPr>
        <w:t>/{id}) without any attribute selection</w:t>
      </w:r>
    </w:p>
    <w:p w14:paraId="6B852105" w14:textId="47903DD5"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14:paraId="79299CFC" w14:textId="0DBDB61E" w:rsidR="002E7AF2" w:rsidRPr="00A475C9" w:rsidRDefault="002E7AF2" w:rsidP="002E7AF2">
      <w:pPr>
        <w:rPr>
          <w:rFonts w:ascii="Calibri" w:hAnsi="Calibri"/>
          <w:sz w:val="24"/>
          <w:lang w:eastAsia="it-IT"/>
        </w:rPr>
      </w:pPr>
      <w:r w:rsidRPr="002B27B4">
        <w:rPr>
          <w:rFonts w:ascii="Calibri" w:hAnsi="Calibri" w:cs="Helvetica"/>
          <w:color w:val="000000" w:themeColor="text1"/>
          <w:sz w:val="24"/>
        </w:rPr>
        <w:t>INSERT-</w:t>
      </w:r>
      <w:r>
        <w:rPr>
          <w:lang w:eastAsia="it-IT"/>
        </w:rPr>
        <w:t>RESOURCES-DETAILED-CONFORMANCE</w:t>
      </w:r>
    </w:p>
    <w:p w14:paraId="08EA4A22" w14:textId="77777777" w:rsidR="002E7AF2" w:rsidRPr="00AF794F" w:rsidRDefault="002E7AF2" w:rsidP="00DC7047">
      <w:pPr>
        <w:rPr>
          <w:rFonts w:ascii="Calibri" w:hAnsi="Calibri" w:cs="Arial"/>
          <w:sz w:val="22"/>
          <w:szCs w:val="22"/>
          <w:lang w:eastAsia="it-IT"/>
        </w:rPr>
      </w:pPr>
    </w:p>
    <w:p w14:paraId="4912E211" w14:textId="77777777" w:rsidR="00DC7047" w:rsidRPr="003F539E" w:rsidRDefault="00DC7047" w:rsidP="00DC7047">
      <w:pPr>
        <w:pStyle w:val="Heading1"/>
        <w:rPr>
          <w:rFonts w:ascii="Calibri" w:hAnsi="Calibri"/>
        </w:rPr>
      </w:pPr>
      <w:bookmarkStart w:id="11" w:name="_Toc516585122"/>
      <w:bookmarkStart w:id="12" w:name="_Toc518289179"/>
      <w:r w:rsidRPr="003F539E">
        <w:rPr>
          <w:rFonts w:ascii="Calibri" w:hAnsi="Calibri"/>
        </w:rPr>
        <w:lastRenderedPageBreak/>
        <w:t>NOTIFICATION MODEL CONFORMANCE</w:t>
      </w:r>
      <w:bookmarkEnd w:id="11"/>
      <w:bookmarkEnd w:id="12"/>
    </w:p>
    <w:p w14:paraId="7477718D" w14:textId="77777777" w:rsidR="00DC7047" w:rsidRPr="00196630" w:rsidRDefault="00DC7047" w:rsidP="00DC7047">
      <w:r w:rsidRPr="00196630">
        <w:t>The Pub/Sub models are common and described in the TMF REST Design Guidelines. Use the following templates to describe the Hub Mandatory and Optional attributes and filtering support.</w:t>
      </w:r>
    </w:p>
    <w:p w14:paraId="75112F30" w14:textId="724C04D3" w:rsidR="00DC7047" w:rsidRPr="003F539E" w:rsidRDefault="00DC7047" w:rsidP="00553100">
      <w:pPr>
        <w:pStyle w:val="Heading2"/>
        <w:rPr>
          <w:lang w:eastAsia="it-IT"/>
        </w:rPr>
      </w:pPr>
      <w:bookmarkStart w:id="13" w:name="_Toc509304196"/>
      <w:bookmarkStart w:id="14" w:name="_Toc516585123"/>
      <w:bookmarkStart w:id="15" w:name="_Toc518289180"/>
      <w:r w:rsidRPr="003F539E">
        <w:rPr>
          <w:lang w:eastAsia="it-IT"/>
        </w:rPr>
        <w:t>API MANDATORY NOTIFICATIONS</w:t>
      </w:r>
      <w:bookmarkEnd w:id="13"/>
      <w:bookmarkEnd w:id="14"/>
      <w:bookmarkEnd w:id="15"/>
      <w:r w:rsidRPr="003F539E">
        <w:rPr>
          <w:lang w:eastAsia="it-IT"/>
        </w:rPr>
        <w:t xml:space="preserve"> </w:t>
      </w:r>
    </w:p>
    <w:p w14:paraId="00138B90" w14:textId="28FE7B9D" w:rsidR="009D2B67" w:rsidRPr="00196630" w:rsidRDefault="00760871" w:rsidP="009D2B67">
      <w:r>
        <w:t>T</w:t>
      </w:r>
      <w:r w:rsidR="009D2B67" w:rsidRPr="00196630">
        <w:t xml:space="preserve">he following table indicates </w:t>
      </w:r>
      <w:r w:rsidR="00A77186">
        <w:t>the mandatory</w:t>
      </w:r>
      <w:r>
        <w:t xml:space="preserve"> notifications for this API.</w:t>
      </w:r>
    </w:p>
    <w:p w14:paraId="460D07D7" w14:textId="35593553" w:rsidR="009F68DE" w:rsidRPr="003F539E" w:rsidRDefault="009F68DE" w:rsidP="009F68DE">
      <w:pPr>
        <w:rPr>
          <w:rFonts w:ascii="Calibri" w:hAnsi="Calibri"/>
          <w:sz w:val="24"/>
          <w:lang w:eastAsia="it-IT"/>
        </w:rPr>
      </w:pPr>
      <w:r w:rsidRPr="002B27B4">
        <w:rPr>
          <w:rFonts w:ascii="Calibri" w:hAnsi="Calibri" w:cs="Helvetica"/>
          <w:color w:val="000000" w:themeColor="text1"/>
          <w:sz w:val="24"/>
        </w:rPr>
        <w:t>INSERT-</w:t>
      </w:r>
      <w:r>
        <w:rPr>
          <w:lang w:eastAsia="it-IT"/>
        </w:rPr>
        <w:t>NOTIFICATION</w:t>
      </w:r>
      <w:r w:rsidR="006A595E">
        <w:rPr>
          <w:lang w:eastAsia="it-IT"/>
        </w:rPr>
        <w:t>S</w:t>
      </w:r>
      <w:r>
        <w:rPr>
          <w:lang w:eastAsia="it-IT"/>
        </w:rPr>
        <w:t>-CONFORMANCE</w:t>
      </w:r>
    </w:p>
    <w:p w14:paraId="2F4C446B" w14:textId="77777777" w:rsidR="00DC7047" w:rsidRPr="003F539E" w:rsidRDefault="00DC7047" w:rsidP="00DC7047">
      <w:pPr>
        <w:rPr>
          <w:rFonts w:ascii="Calibri" w:hAnsi="Calibri" w:cs="Helvetica"/>
          <w:sz w:val="24"/>
          <w:lang w:eastAsia="it-IT"/>
        </w:rPr>
      </w:pPr>
    </w:p>
    <w:p w14:paraId="1BE979A4" w14:textId="77777777" w:rsidR="00DC7047" w:rsidRPr="003F539E" w:rsidRDefault="00DC7047" w:rsidP="00DC7047">
      <w:pPr>
        <w:pStyle w:val="ListBullet2"/>
        <w:rPr>
          <w:rFonts w:ascii="Calibri" w:hAnsi="Calibri"/>
          <w:b/>
          <w:bCs/>
        </w:rPr>
      </w:pPr>
    </w:p>
    <w:p w14:paraId="66EC47F7" w14:textId="77777777" w:rsidR="00DC7047" w:rsidRPr="003F539E" w:rsidRDefault="00DC7047" w:rsidP="00DC7047">
      <w:pPr>
        <w:pStyle w:val="Heading1"/>
        <w:rPr>
          <w:rFonts w:ascii="Calibri" w:hAnsi="Calibri"/>
        </w:rPr>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rsidRPr="003F539E">
        <w:rPr>
          <w:rFonts w:ascii="Calibri" w:hAnsi="Calibri"/>
        </w:rPr>
        <w:lastRenderedPageBreak/>
        <w:t xml:space="preserve"> </w:t>
      </w:r>
      <w:bookmarkStart w:id="26" w:name="_Toc516585124"/>
      <w:bookmarkStart w:id="27" w:name="_Toc518289181"/>
      <w:r w:rsidRPr="003F539E">
        <w:rPr>
          <w:rFonts w:ascii="Calibri" w:hAnsi="Calibri"/>
        </w:rPr>
        <w:t>API OPERATIONS CONFORMANCE</w:t>
      </w:r>
      <w:bookmarkEnd w:id="26"/>
      <w:bookmarkEnd w:id="27"/>
    </w:p>
    <w:p w14:paraId="1191C233" w14:textId="6758BE9C"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14:paraId="70BC60A7" w14:textId="0C2740D5" w:rsidR="00BB2E67" w:rsidRPr="00BB2E67" w:rsidRDefault="00BB2E67" w:rsidP="00A31483">
      <w:pPr>
        <w:rPr>
          <w:rFonts w:ascii="Calibri" w:hAnsi="Calibri"/>
          <w:sz w:val="24"/>
          <w:lang w:eastAsia="it-IT"/>
        </w:rPr>
      </w:pPr>
      <w:r w:rsidRPr="002B27B4">
        <w:rPr>
          <w:rFonts w:ascii="Calibri" w:hAnsi="Calibri" w:cs="Helvetica"/>
          <w:color w:val="000000" w:themeColor="text1"/>
          <w:sz w:val="24"/>
        </w:rPr>
        <w:t>INSERT-</w:t>
      </w:r>
      <w:r>
        <w:rPr>
          <w:lang w:eastAsia="it-IT"/>
        </w:rPr>
        <w:t>API-OPERATION-CONFORMANCE</w:t>
      </w:r>
    </w:p>
    <w:p w14:paraId="4AAEF140" w14:textId="77777777" w:rsidR="00DC7047" w:rsidRPr="003F539E" w:rsidRDefault="00DC7047" w:rsidP="00DC7047">
      <w:pPr>
        <w:rPr>
          <w:rFonts w:ascii="Calibri" w:hAnsi="Calibri" w:cs="Helvetica"/>
          <w:sz w:val="24"/>
          <w:lang w:eastAsia="it-IT"/>
        </w:rPr>
      </w:pPr>
    </w:p>
    <w:p w14:paraId="3469FC11" w14:textId="77777777" w:rsidR="00DC7047" w:rsidRPr="003F539E" w:rsidRDefault="00DC7047" w:rsidP="00DC7047">
      <w:pPr>
        <w:rPr>
          <w:rFonts w:ascii="Calibri" w:hAnsi="Calibri" w:cs="Helvetica"/>
          <w:sz w:val="24"/>
          <w:lang w:eastAsia="it-IT"/>
        </w:rPr>
      </w:pPr>
    </w:p>
    <w:p w14:paraId="60F7ED84" w14:textId="77777777" w:rsidR="00DC7047" w:rsidRPr="003F539E" w:rsidRDefault="00DC7047" w:rsidP="00DC7047">
      <w:pPr>
        <w:pStyle w:val="Heading1"/>
        <w:rPr>
          <w:rFonts w:ascii="Calibri" w:hAnsi="Calibri"/>
        </w:rPr>
      </w:pPr>
      <w:bookmarkStart w:id="28" w:name="_Toc516585126"/>
      <w:bookmarkStart w:id="29" w:name="_Toc518289183"/>
      <w:r w:rsidRPr="003F539E">
        <w:rPr>
          <w:rFonts w:ascii="Calibri" w:hAnsi="Calibri"/>
        </w:rPr>
        <w:lastRenderedPageBreak/>
        <w:t>API GET OPERATION CONFORMANCE</w:t>
      </w:r>
      <w:bookmarkEnd w:id="28"/>
      <w:bookmarkEnd w:id="29"/>
    </w:p>
    <w:p w14:paraId="09E7F6A0" w14:textId="2F41E0CC" w:rsidR="007E3EDF" w:rsidRPr="007E09C9" w:rsidRDefault="007E3EDF" w:rsidP="007E3EDF">
      <w:r w:rsidRPr="007E09C9">
        <w:t xml:space="preserve">All the </w:t>
      </w:r>
      <w:r>
        <w:t>GET</w:t>
      </w:r>
      <w:r w:rsidRPr="007E09C9">
        <w:t xml:space="preserv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EE180B" w:rsidRPr="003F539E" w14:paraId="3449DCE5" w14:textId="77777777" w:rsidTr="00210C2F">
        <w:tc>
          <w:tcPr>
            <w:tcW w:w="4590" w:type="dxa"/>
            <w:shd w:val="clear" w:color="auto" w:fill="B3B3B3"/>
          </w:tcPr>
          <w:p w14:paraId="72646FB5"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121E6D0A"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70EE4590" w14:textId="77777777" w:rsidTr="00210C2F">
        <w:tc>
          <w:tcPr>
            <w:tcW w:w="4590" w:type="dxa"/>
          </w:tcPr>
          <w:p w14:paraId="10AC02E1" w14:textId="5D5F9422"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14:paraId="31F7225E" w14:textId="77777777" w:rsidR="00EE180B" w:rsidRPr="00F8263E" w:rsidRDefault="00EE180B" w:rsidP="00210C2F">
            <w:pPr>
              <w:jc w:val="center"/>
              <w:rPr>
                <w:rFonts w:cs="Helvetica"/>
                <w:szCs w:val="20"/>
              </w:rPr>
            </w:pPr>
            <w:r>
              <w:rPr>
                <w:rFonts w:cs="Helvetica"/>
                <w:szCs w:val="20"/>
              </w:rPr>
              <w:t>M</w:t>
            </w:r>
          </w:p>
        </w:tc>
      </w:tr>
      <w:tr w:rsidR="00EE180B" w:rsidRPr="003F539E" w14:paraId="4995B986" w14:textId="77777777" w:rsidTr="00210C2F">
        <w:tc>
          <w:tcPr>
            <w:tcW w:w="4590" w:type="dxa"/>
          </w:tcPr>
          <w:p w14:paraId="7FEFA835" w14:textId="36C2CD7F"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14:paraId="2815060C" w14:textId="77777777" w:rsidR="00EE180B" w:rsidRPr="00F8263E" w:rsidRDefault="00EE180B" w:rsidP="00210C2F">
            <w:pPr>
              <w:jc w:val="center"/>
              <w:rPr>
                <w:rFonts w:cs="Helvetica"/>
                <w:szCs w:val="20"/>
              </w:rPr>
            </w:pPr>
            <w:r>
              <w:rPr>
                <w:rFonts w:cs="Helvetica"/>
                <w:szCs w:val="20"/>
              </w:rPr>
              <w:t>M</w:t>
            </w:r>
          </w:p>
        </w:tc>
      </w:tr>
    </w:tbl>
    <w:p w14:paraId="1B6AEA66" w14:textId="77777777" w:rsidR="00DC7047" w:rsidRPr="003F539E" w:rsidRDefault="00DC7047" w:rsidP="00DC7047">
      <w:pPr>
        <w:rPr>
          <w:rFonts w:ascii="Calibri" w:hAnsi="Calibri" w:cs="Helvetica"/>
          <w:sz w:val="24"/>
          <w:lang w:eastAsia="it-IT"/>
        </w:rPr>
      </w:pPr>
    </w:p>
    <w:p w14:paraId="4A18FF83" w14:textId="77777777" w:rsidR="00D7552D" w:rsidRPr="00546A81" w:rsidRDefault="00D7552D" w:rsidP="00D7552D">
      <w:pPr>
        <w:pStyle w:val="Heading2"/>
        <w:tabs>
          <w:tab w:val="num" w:pos="1440"/>
        </w:tabs>
        <w:rPr>
          <w:lang w:eastAsia="it-IT"/>
        </w:rPr>
      </w:pPr>
      <w:bookmarkStart w:id="30" w:name="_Ref12349282"/>
      <w:bookmarkStart w:id="31" w:name="_Toc12552141"/>
      <w:r w:rsidRPr="00546A81">
        <w:rPr>
          <w:lang w:eastAsia="it-IT"/>
        </w:rPr>
        <w:t>Definitions</w:t>
      </w:r>
      <w:bookmarkEnd w:id="30"/>
      <w:r w:rsidRPr="00546A81">
        <w:rPr>
          <w:lang w:eastAsia="it-IT"/>
        </w:rPr>
        <w:t xml:space="preserve"> for Filter</w:t>
      </w:r>
      <w:bookmarkEnd w:id="31"/>
    </w:p>
    <w:p w14:paraId="290CAAC9" w14:textId="0B67D77F" w:rsidR="00D7552D" w:rsidRPr="00196630" w:rsidRDefault="00D7552D" w:rsidP="00D7552D">
      <w:r w:rsidRPr="00196630">
        <w:t>The following definitions apply to all the GET operations:</w:t>
      </w:r>
    </w:p>
    <w:p w14:paraId="2F629DC0" w14:textId="77356475" w:rsidR="00D7552D"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w:t>
      </w:r>
      <w:proofErr w:type="gramStart"/>
      <w:r w:rsidRPr="00196630">
        <w:rPr>
          <w:rFonts w:ascii="Arial" w:eastAsia="Times New Roman" w:hAnsi="Arial"/>
          <w:sz w:val="20"/>
          <w:szCs w:val="24"/>
          <w:lang w:val="en-US" w:eastAsia="en-US"/>
        </w:rPr>
        <w:t>e.g.:?</w:t>
      </w:r>
      <w:proofErr w:type="gramEnd"/>
      <w:r w:rsidRPr="00196630">
        <w:rPr>
          <w:rFonts w:ascii="Arial" w:eastAsia="Times New Roman" w:hAnsi="Arial"/>
          <w:sz w:val="20"/>
          <w:szCs w:val="24"/>
          <w:lang w:val="en-US" w:eastAsia="en-US"/>
        </w:rPr>
        <w:t xml:space="preserve">severity=&lt;value&gt;&amp;status=&lt;value&gt;). </w:t>
      </w:r>
    </w:p>
    <w:p w14:paraId="2B9F82E6" w14:textId="565BCE65" w:rsidR="00586F49"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w:t>
      </w:r>
      <w:proofErr w:type="gramStart"/>
      <w:r w:rsidRPr="00196630">
        <w:rPr>
          <w:rFonts w:ascii="Arial" w:eastAsia="Times New Roman" w:hAnsi="Arial"/>
          <w:sz w:val="20"/>
          <w:szCs w:val="24"/>
          <w:lang w:val="en-US" w:eastAsia="en-US"/>
        </w:rPr>
        <w:t>the ?fields</w:t>
      </w:r>
      <w:proofErr w:type="gramEnd"/>
      <w:r w:rsidRPr="00196630">
        <w:rPr>
          <w:rFonts w:ascii="Arial" w:eastAsia="Times New Roman" w:hAnsi="Arial"/>
          <w:sz w:val="20"/>
          <w:szCs w:val="24"/>
          <w:lang w:val="en-US" w:eastAsia="en-US"/>
        </w:rPr>
        <w:t xml:space="preserve">= query parameter. Only those attributes whose names are supplied in this parameter will be returned. Attribute selection capabilities are the same for collections retrieval and individual resource queries. </w:t>
      </w:r>
    </w:p>
    <w:p w14:paraId="466D09E2" w14:textId="125786A4" w:rsidR="00DC7047"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bookmarkStart w:id="32"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 xml:space="preserve">properties (attributes) and </w:t>
      </w:r>
      <w:proofErr w:type="spellStart"/>
      <w:r w:rsidR="00A038FF">
        <w:rPr>
          <w:rFonts w:ascii="Arial" w:eastAsia="Times New Roman" w:hAnsi="Arial"/>
          <w:sz w:val="20"/>
          <w:szCs w:val="24"/>
          <w:lang w:val="en-US" w:eastAsia="en-US"/>
        </w:rPr>
        <w:t>subproperties</w:t>
      </w:r>
      <w:proofErr w:type="spellEnd"/>
      <w:r w:rsidRPr="00196630">
        <w:rPr>
          <w:rFonts w:ascii="Arial" w:eastAsia="Times New Roman" w:hAnsi="Arial"/>
          <w:sz w:val="20"/>
          <w:szCs w:val="24"/>
          <w:lang w:val="en-US" w:eastAsia="en-US"/>
        </w:rPr>
        <w:t>. The tables below show which attributes need to be supported in top-level or contained resources.</w:t>
      </w:r>
      <w:bookmarkEnd w:id="32"/>
    </w:p>
    <w:p w14:paraId="6020FFA3" w14:textId="38CB8A1A" w:rsidR="00A26F2B" w:rsidRPr="003F539E" w:rsidRDefault="006D46DE" w:rsidP="00DC7047">
      <w:pPr>
        <w:rPr>
          <w:rFonts w:ascii="Calibri" w:hAnsi="Calibri"/>
          <w:sz w:val="24"/>
          <w:lang w:eastAsia="it-IT"/>
        </w:rPr>
      </w:pPr>
      <w:r w:rsidRPr="002B27B4">
        <w:rPr>
          <w:rFonts w:ascii="Calibri" w:hAnsi="Calibri" w:cs="Helvetica"/>
          <w:color w:val="000000" w:themeColor="text1"/>
          <w:sz w:val="24"/>
        </w:rPr>
        <w:t>INSERT-</w:t>
      </w:r>
      <w:r w:rsidR="00A26F2B" w:rsidRPr="003F539E">
        <w:rPr>
          <w:lang w:eastAsia="it-IT"/>
        </w:rPr>
        <w:t>GET</w:t>
      </w:r>
      <w:r w:rsidR="00A26F2B">
        <w:rPr>
          <w:lang w:eastAsia="it-IT"/>
        </w:rPr>
        <w:t>-RESOURCE-OPERATION-CONFORMANCE</w:t>
      </w:r>
    </w:p>
    <w:p w14:paraId="23FBE19F" w14:textId="77777777" w:rsidR="00DC7047" w:rsidRPr="003F539E" w:rsidRDefault="00DC7047" w:rsidP="00DC7047">
      <w:pPr>
        <w:rPr>
          <w:rFonts w:ascii="Calibri" w:hAnsi="Calibri" w:cs="Helvetica"/>
          <w:sz w:val="24"/>
        </w:rPr>
      </w:pPr>
    </w:p>
    <w:p w14:paraId="110B54A6" w14:textId="77777777" w:rsidR="00DC7047" w:rsidRPr="003F539E" w:rsidRDefault="00DC7047" w:rsidP="00DC7047">
      <w:pPr>
        <w:pStyle w:val="Heading1"/>
        <w:rPr>
          <w:rFonts w:ascii="Calibri" w:hAnsi="Calibri"/>
        </w:rPr>
      </w:pPr>
      <w:bookmarkStart w:id="33" w:name="_Toc516585129"/>
      <w:bookmarkStart w:id="34" w:name="_Toc518289186"/>
      <w:r w:rsidRPr="003F539E">
        <w:rPr>
          <w:rFonts w:ascii="Calibri" w:hAnsi="Calibri"/>
        </w:rPr>
        <w:lastRenderedPageBreak/>
        <w:t>API POST OPERATION CONFORMANCE</w:t>
      </w:r>
      <w:bookmarkEnd w:id="33"/>
      <w:bookmarkEnd w:id="34"/>
    </w:p>
    <w:p w14:paraId="7ABB2D82" w14:textId="77777777" w:rsidR="00436242" w:rsidRPr="007E09C9" w:rsidRDefault="00436242" w:rsidP="00436242">
      <w:r w:rsidRPr="007E09C9">
        <w:t>All the POST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7E3EDF" w:rsidRPr="007E09C9" w14:paraId="6E09FDBD" w14:textId="77777777" w:rsidTr="00210C2F">
        <w:tc>
          <w:tcPr>
            <w:tcW w:w="2500" w:type="pct"/>
            <w:shd w:val="clear" w:color="auto" w:fill="B3B3B3"/>
          </w:tcPr>
          <w:p w14:paraId="7B6B80A9"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6633D89D"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51D5B7A" w14:textId="77777777" w:rsidTr="00210C2F">
        <w:tc>
          <w:tcPr>
            <w:tcW w:w="2500" w:type="pct"/>
          </w:tcPr>
          <w:p w14:paraId="10581B6C" w14:textId="6A523F40"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14:paraId="1F20B71B" w14:textId="77777777" w:rsidR="007E3EDF" w:rsidRPr="00F8263E" w:rsidRDefault="007E3EDF" w:rsidP="00210C2F">
            <w:pPr>
              <w:jc w:val="center"/>
              <w:rPr>
                <w:rFonts w:cs="Helvetica"/>
                <w:szCs w:val="20"/>
              </w:rPr>
            </w:pPr>
            <w:r>
              <w:rPr>
                <w:rFonts w:cs="Helvetica"/>
                <w:szCs w:val="20"/>
              </w:rPr>
              <w:t>M</w:t>
            </w:r>
          </w:p>
        </w:tc>
      </w:tr>
    </w:tbl>
    <w:p w14:paraId="711CB110" w14:textId="77777777" w:rsidR="00436242" w:rsidRDefault="00436242" w:rsidP="00A26F2B">
      <w:pPr>
        <w:rPr>
          <w:lang w:eastAsia="it-IT"/>
        </w:rPr>
      </w:pPr>
    </w:p>
    <w:p w14:paraId="74C1B99B" w14:textId="49910712" w:rsidR="00A26F2B" w:rsidRPr="003F539E" w:rsidRDefault="006D46DE" w:rsidP="00A26F2B">
      <w:pPr>
        <w:rPr>
          <w:rFonts w:ascii="Calibri" w:hAnsi="Calibri"/>
          <w:sz w:val="24"/>
          <w:lang w:eastAsia="it-IT"/>
        </w:rPr>
      </w:pPr>
      <w:r w:rsidRPr="002B27B4">
        <w:rPr>
          <w:rFonts w:ascii="Calibri" w:hAnsi="Calibri" w:cs="Helvetica"/>
          <w:color w:val="000000" w:themeColor="text1"/>
          <w:sz w:val="24"/>
        </w:rPr>
        <w:t>INSERT-</w:t>
      </w:r>
      <w:r w:rsidR="00A26F2B">
        <w:rPr>
          <w:lang w:eastAsia="it-IT"/>
        </w:rPr>
        <w:t>POST-RESOURCE-OPERATION-CONFORMANCE</w:t>
      </w:r>
    </w:p>
    <w:p w14:paraId="46FA66D2" w14:textId="77777777" w:rsidR="00DC7047" w:rsidRPr="003F539E" w:rsidRDefault="00DC7047" w:rsidP="00DC7047">
      <w:pPr>
        <w:pStyle w:val="Heading1"/>
        <w:rPr>
          <w:rFonts w:ascii="Calibri" w:hAnsi="Calibri"/>
        </w:rPr>
      </w:pPr>
      <w:bookmarkStart w:id="35" w:name="_Toc516585133"/>
      <w:bookmarkStart w:id="36" w:name="_Toc518289190"/>
      <w:r w:rsidRPr="003F539E">
        <w:rPr>
          <w:rFonts w:ascii="Calibri" w:hAnsi="Calibri"/>
        </w:rPr>
        <w:lastRenderedPageBreak/>
        <w:t xml:space="preserve">API </w:t>
      </w:r>
      <w:r w:rsidR="00372E95">
        <w:rPr>
          <w:rFonts w:ascii="Calibri" w:hAnsi="Calibri"/>
        </w:rPr>
        <w:t>PUT</w:t>
      </w:r>
      <w:r w:rsidRPr="003F539E">
        <w:rPr>
          <w:rFonts w:ascii="Calibri" w:hAnsi="Calibri"/>
        </w:rPr>
        <w:t xml:space="preserve"> OPERATION CONFORMANCE</w:t>
      </w:r>
      <w:bookmarkEnd w:id="35"/>
      <w:bookmarkEnd w:id="36"/>
    </w:p>
    <w:p w14:paraId="5994D5CE" w14:textId="379BC0BB" w:rsidR="0076086C" w:rsidRDefault="00372E95" w:rsidP="0076086C">
      <w:r w:rsidRPr="007E09C9">
        <w:t xml:space="preserve">All the </w:t>
      </w:r>
      <w:r>
        <w:t>PUT</w:t>
      </w:r>
      <w:r w:rsidRPr="007E09C9">
        <w:t xml:space="preserve">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1F6025" w:rsidRPr="007E09C9" w14:paraId="2D77EBA7" w14:textId="77777777" w:rsidTr="00210C2F">
        <w:tc>
          <w:tcPr>
            <w:tcW w:w="2500" w:type="pct"/>
            <w:shd w:val="clear" w:color="auto" w:fill="B3B3B3"/>
          </w:tcPr>
          <w:p w14:paraId="7A149069" w14:textId="0868CD61" w:rsidR="001F6025" w:rsidRPr="002D3C57" w:rsidRDefault="001F6025" w:rsidP="00210C2F">
            <w:pPr>
              <w:rPr>
                <w:rFonts w:cs="Helvetica"/>
                <w:szCs w:val="20"/>
              </w:rPr>
            </w:pPr>
            <w:r>
              <w:rPr>
                <w:rFonts w:cs="Helvetica"/>
                <w:szCs w:val="20"/>
              </w:rPr>
              <w:t>PUT</w:t>
            </w:r>
          </w:p>
        </w:tc>
        <w:tc>
          <w:tcPr>
            <w:tcW w:w="2500" w:type="pct"/>
            <w:shd w:val="clear" w:color="auto" w:fill="B3B3B3"/>
          </w:tcPr>
          <w:p w14:paraId="01F4F56C" w14:textId="77777777" w:rsidR="001F6025" w:rsidRPr="00F8263E" w:rsidRDefault="001F6025" w:rsidP="00210C2F">
            <w:pPr>
              <w:jc w:val="center"/>
              <w:rPr>
                <w:rFonts w:cs="Helvetica"/>
                <w:szCs w:val="20"/>
              </w:rPr>
            </w:pPr>
            <w:r>
              <w:rPr>
                <w:rFonts w:cs="Helvetica"/>
                <w:szCs w:val="20"/>
              </w:rPr>
              <w:t>Mandatory/Optional</w:t>
            </w:r>
          </w:p>
        </w:tc>
      </w:tr>
      <w:tr w:rsidR="001F6025" w:rsidRPr="007E09C9" w14:paraId="7B788C17" w14:textId="77777777" w:rsidTr="00210C2F">
        <w:tc>
          <w:tcPr>
            <w:tcW w:w="2500" w:type="pct"/>
          </w:tcPr>
          <w:p w14:paraId="6C984115" w14:textId="70516A57" w:rsidR="001F6025" w:rsidRPr="002D3C57" w:rsidRDefault="001F6025" w:rsidP="00210C2F">
            <w:pPr>
              <w:rPr>
                <w:rFonts w:cs="Helvetica"/>
                <w:szCs w:val="20"/>
              </w:rPr>
            </w:pPr>
            <w:r w:rsidRPr="002D3C57">
              <w:rPr>
                <w:rFonts w:cs="Helvetica"/>
                <w:szCs w:val="20"/>
              </w:rPr>
              <w:t>Status Code 201</w:t>
            </w:r>
            <w:r w:rsidR="005221B9">
              <w:rPr>
                <w:rFonts w:cs="Helvetica"/>
                <w:szCs w:val="20"/>
              </w:rPr>
              <w:t xml:space="preserve"> if resource modified</w:t>
            </w:r>
          </w:p>
        </w:tc>
        <w:tc>
          <w:tcPr>
            <w:tcW w:w="2500" w:type="pct"/>
          </w:tcPr>
          <w:p w14:paraId="2805A430" w14:textId="77777777" w:rsidR="001F6025" w:rsidRPr="00F8263E" w:rsidRDefault="001F6025" w:rsidP="00210C2F">
            <w:pPr>
              <w:jc w:val="center"/>
              <w:rPr>
                <w:rFonts w:cs="Helvetica"/>
                <w:szCs w:val="20"/>
              </w:rPr>
            </w:pPr>
            <w:r>
              <w:rPr>
                <w:rFonts w:cs="Helvetica"/>
                <w:szCs w:val="20"/>
              </w:rPr>
              <w:t>M</w:t>
            </w:r>
          </w:p>
        </w:tc>
      </w:tr>
    </w:tbl>
    <w:p w14:paraId="2BEB39C9" w14:textId="77777777" w:rsidR="001F6025" w:rsidRDefault="001F6025" w:rsidP="0076086C">
      <w:pPr>
        <w:rPr>
          <w:lang w:eastAsia="it-IT"/>
        </w:rPr>
      </w:pPr>
    </w:p>
    <w:p w14:paraId="3DDB31E1" w14:textId="48F876D8" w:rsidR="0076086C" w:rsidRPr="003F539E" w:rsidRDefault="006D46DE" w:rsidP="0076086C">
      <w:pPr>
        <w:rPr>
          <w:rFonts w:ascii="Calibri" w:hAnsi="Calibri"/>
          <w:sz w:val="24"/>
          <w:lang w:eastAsia="it-IT"/>
        </w:rPr>
      </w:pPr>
      <w:r w:rsidRPr="002B27B4">
        <w:rPr>
          <w:rFonts w:ascii="Calibri" w:hAnsi="Calibri" w:cs="Helvetica"/>
          <w:color w:val="000000" w:themeColor="text1"/>
          <w:sz w:val="24"/>
        </w:rPr>
        <w:t>INSERT-</w:t>
      </w:r>
      <w:r w:rsidR="0076086C">
        <w:rPr>
          <w:lang w:eastAsia="it-IT"/>
        </w:rPr>
        <w:t>P</w:t>
      </w:r>
      <w:r w:rsidR="005218A8">
        <w:rPr>
          <w:lang w:eastAsia="it-IT"/>
        </w:rPr>
        <w:t>UT</w:t>
      </w:r>
      <w:r w:rsidR="0076086C">
        <w:rPr>
          <w:lang w:eastAsia="it-IT"/>
        </w:rPr>
        <w:t>-RESOURCE-OPERATION-CONFORMANCE</w:t>
      </w:r>
    </w:p>
    <w:p w14:paraId="1D1549C0" w14:textId="77777777" w:rsidR="00372E95" w:rsidRPr="003F539E" w:rsidRDefault="00372E95" w:rsidP="00372E95">
      <w:pPr>
        <w:pStyle w:val="Heading1"/>
        <w:rPr>
          <w:rFonts w:ascii="Calibri" w:hAnsi="Calibri"/>
        </w:rPr>
      </w:pPr>
      <w:r w:rsidRPr="003F539E">
        <w:rPr>
          <w:rFonts w:ascii="Calibri" w:hAnsi="Calibri"/>
        </w:rPr>
        <w:lastRenderedPageBreak/>
        <w:t>API PATCH OPERATION CONFORMANCE</w:t>
      </w:r>
    </w:p>
    <w:p w14:paraId="7FC463D2" w14:textId="77777777" w:rsidR="001F6025" w:rsidRDefault="001F6025" w:rsidP="001F6025">
      <w:r w:rsidRPr="007E09C9">
        <w:t>All the PATCH operations in this API share the same status code pattern.</w:t>
      </w:r>
    </w:p>
    <w:p w14:paraId="2C3663F4" w14:textId="77777777" w:rsidR="001F6025" w:rsidRPr="007E09C9" w:rsidRDefault="001F6025" w:rsidP="001F6025">
      <w:r>
        <w:t>The mandatory application context is JSON Merge.</w:t>
      </w:r>
    </w:p>
    <w:tbl>
      <w:tblPr>
        <w:tblStyle w:val="TableGrid"/>
        <w:tblW w:w="0" w:type="auto"/>
        <w:tblInd w:w="-5" w:type="dxa"/>
        <w:tblLook w:val="04A0" w:firstRow="1" w:lastRow="0" w:firstColumn="1" w:lastColumn="0" w:noHBand="0" w:noVBand="1"/>
      </w:tblPr>
      <w:tblGrid>
        <w:gridCol w:w="4539"/>
        <w:gridCol w:w="4540"/>
      </w:tblGrid>
      <w:tr w:rsidR="001F6025" w:rsidRPr="007E09C9" w14:paraId="799003B9" w14:textId="77777777" w:rsidTr="00210C2F">
        <w:tc>
          <w:tcPr>
            <w:tcW w:w="4539" w:type="dxa"/>
            <w:shd w:val="clear" w:color="auto" w:fill="B3B3B3"/>
          </w:tcPr>
          <w:p w14:paraId="3DA55A70" w14:textId="77777777" w:rsidR="001F6025" w:rsidRPr="002D3C57" w:rsidRDefault="001F6025" w:rsidP="00210C2F">
            <w:pPr>
              <w:rPr>
                <w:rFonts w:cs="Helvetica"/>
                <w:sz w:val="21"/>
                <w:szCs w:val="21"/>
              </w:rPr>
            </w:pPr>
            <w:r w:rsidRPr="002D3C57">
              <w:rPr>
                <w:rFonts w:cs="Helvetica"/>
                <w:sz w:val="21"/>
                <w:szCs w:val="21"/>
              </w:rPr>
              <w:t>PATCH</w:t>
            </w:r>
          </w:p>
        </w:tc>
        <w:tc>
          <w:tcPr>
            <w:tcW w:w="4540" w:type="dxa"/>
            <w:shd w:val="clear" w:color="auto" w:fill="B3B3B3"/>
          </w:tcPr>
          <w:p w14:paraId="0B8B4984" w14:textId="77777777" w:rsidR="001F6025" w:rsidRPr="00F8263E" w:rsidRDefault="001F6025" w:rsidP="00210C2F">
            <w:pPr>
              <w:jc w:val="center"/>
              <w:rPr>
                <w:rFonts w:cs="Helvetica"/>
                <w:szCs w:val="20"/>
              </w:rPr>
            </w:pPr>
            <w:r>
              <w:rPr>
                <w:rFonts w:cs="Helvetica"/>
                <w:szCs w:val="20"/>
              </w:rPr>
              <w:t>Mandatory/Optional</w:t>
            </w:r>
          </w:p>
        </w:tc>
      </w:tr>
      <w:tr w:rsidR="001F6025" w:rsidRPr="007E09C9" w14:paraId="4A20B669" w14:textId="77777777" w:rsidTr="00210C2F">
        <w:tc>
          <w:tcPr>
            <w:tcW w:w="4539" w:type="dxa"/>
          </w:tcPr>
          <w:p w14:paraId="24EBC7F2" w14:textId="7E69819D" w:rsidR="001F6025" w:rsidRPr="002D3C57" w:rsidRDefault="001F6025" w:rsidP="00210C2F">
            <w:pPr>
              <w:rPr>
                <w:rFonts w:cs="Helvetica"/>
                <w:sz w:val="21"/>
                <w:szCs w:val="21"/>
              </w:rPr>
            </w:pPr>
            <w:r w:rsidRPr="002D3C57">
              <w:rPr>
                <w:rFonts w:cs="Helvetica"/>
                <w:sz w:val="21"/>
                <w:szCs w:val="21"/>
              </w:rPr>
              <w:t>Status Code 20</w:t>
            </w:r>
            <w:r>
              <w:rPr>
                <w:rFonts w:cs="Helvetica"/>
                <w:sz w:val="21"/>
                <w:szCs w:val="21"/>
              </w:rPr>
              <w:t>0</w:t>
            </w:r>
            <w:r w:rsidR="005221B9">
              <w:rPr>
                <w:rFonts w:cs="Helvetica"/>
                <w:sz w:val="21"/>
                <w:szCs w:val="21"/>
              </w:rPr>
              <w:t xml:space="preserve"> if resource modified</w:t>
            </w:r>
          </w:p>
        </w:tc>
        <w:tc>
          <w:tcPr>
            <w:tcW w:w="4540" w:type="dxa"/>
          </w:tcPr>
          <w:p w14:paraId="04624C96" w14:textId="77777777" w:rsidR="001F6025" w:rsidRPr="00F8263E" w:rsidRDefault="001F6025" w:rsidP="00210C2F">
            <w:pPr>
              <w:jc w:val="center"/>
              <w:rPr>
                <w:rFonts w:cs="Helvetica"/>
                <w:szCs w:val="20"/>
              </w:rPr>
            </w:pPr>
            <w:r>
              <w:rPr>
                <w:rFonts w:cs="Helvetica"/>
                <w:szCs w:val="20"/>
              </w:rPr>
              <w:t>M</w:t>
            </w:r>
          </w:p>
        </w:tc>
      </w:tr>
    </w:tbl>
    <w:p w14:paraId="4DFA98C3" w14:textId="77777777" w:rsidR="00372E95" w:rsidRDefault="00372E95" w:rsidP="00372E95">
      <w:pPr>
        <w:rPr>
          <w:lang w:eastAsia="it-IT"/>
        </w:rPr>
      </w:pPr>
    </w:p>
    <w:p w14:paraId="21C34343" w14:textId="51176207" w:rsidR="00372E95" w:rsidRPr="003F539E" w:rsidRDefault="006D46DE" w:rsidP="00372E95">
      <w:pPr>
        <w:rPr>
          <w:rFonts w:ascii="Calibri" w:hAnsi="Calibri"/>
          <w:sz w:val="24"/>
          <w:lang w:eastAsia="it-IT"/>
        </w:rPr>
      </w:pPr>
      <w:r w:rsidRPr="002B27B4">
        <w:rPr>
          <w:rFonts w:ascii="Calibri" w:hAnsi="Calibri" w:cs="Helvetica"/>
          <w:color w:val="000000" w:themeColor="text1"/>
          <w:sz w:val="24"/>
        </w:rPr>
        <w:t>INSERT-</w:t>
      </w:r>
      <w:r w:rsidR="00372E95">
        <w:rPr>
          <w:lang w:eastAsia="it-IT"/>
        </w:rPr>
        <w:t>PATCH-RESOURCE-OPERATION-CONFORMANCE</w:t>
      </w:r>
    </w:p>
    <w:p w14:paraId="5AF833AF" w14:textId="77777777" w:rsidR="00DC7047" w:rsidRPr="003F539E" w:rsidRDefault="00DC7047" w:rsidP="00DC7047">
      <w:pPr>
        <w:pStyle w:val="Heading1"/>
        <w:rPr>
          <w:rFonts w:ascii="Calibri" w:hAnsi="Calibri"/>
        </w:rPr>
      </w:pPr>
      <w:bookmarkStart w:id="37" w:name="_Toc516585135"/>
      <w:bookmarkStart w:id="38" w:name="_Toc518289192"/>
      <w:bookmarkStart w:id="39" w:name="_Ref234978967"/>
      <w:bookmarkStart w:id="40" w:name="_Toc235288517"/>
      <w:bookmarkStart w:id="41" w:name="_Toc236554611"/>
      <w:bookmarkStart w:id="42" w:name="_Toc236554912"/>
      <w:bookmarkStart w:id="43" w:name="_Toc236555375"/>
      <w:bookmarkStart w:id="44" w:name="_Toc225613455"/>
      <w:bookmarkStart w:id="45" w:name="_Toc225603244"/>
      <w:bookmarkStart w:id="46" w:name="_Ref226733430"/>
      <w:bookmarkStart w:id="47" w:name="_Ref230885009"/>
      <w:bookmarkStart w:id="48" w:name="_Ref231980155"/>
      <w:bookmarkStart w:id="49" w:name="_Ref232940733"/>
      <w:bookmarkStart w:id="50" w:name="_Ref232940829"/>
      <w:bookmarkEnd w:id="16"/>
      <w:bookmarkEnd w:id="17"/>
      <w:bookmarkEnd w:id="18"/>
      <w:bookmarkEnd w:id="19"/>
      <w:bookmarkEnd w:id="20"/>
      <w:bookmarkEnd w:id="21"/>
      <w:bookmarkEnd w:id="22"/>
      <w:bookmarkEnd w:id="23"/>
      <w:bookmarkEnd w:id="24"/>
      <w:bookmarkEnd w:id="25"/>
      <w:r w:rsidRPr="003F539E">
        <w:rPr>
          <w:rFonts w:ascii="Calibri" w:hAnsi="Calibri"/>
        </w:rPr>
        <w:lastRenderedPageBreak/>
        <w:t>API DELETE OPERATION CONFORMANCE</w:t>
      </w:r>
      <w:bookmarkEnd w:id="37"/>
      <w:bookmarkEnd w:id="38"/>
    </w:p>
    <w:p w14:paraId="1B10676A" w14:textId="77777777" w:rsidR="00040E2C" w:rsidRPr="007E09C9" w:rsidRDefault="00040E2C" w:rsidP="00040E2C">
      <w:pPr>
        <w:rPr>
          <w:szCs w:val="20"/>
          <w:lang w:eastAsia="it-IT"/>
        </w:rPr>
      </w:pPr>
      <w:r w:rsidRPr="007E09C9">
        <w:t>All the DELETE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040E2C" w:rsidRPr="007E09C9" w14:paraId="166A635D" w14:textId="77777777" w:rsidTr="00210C2F">
        <w:tc>
          <w:tcPr>
            <w:tcW w:w="4590" w:type="dxa"/>
            <w:shd w:val="clear" w:color="auto" w:fill="B3B3B3"/>
          </w:tcPr>
          <w:p w14:paraId="5F5C08C6" w14:textId="77777777" w:rsidR="00040E2C" w:rsidRPr="00862371" w:rsidRDefault="00040E2C" w:rsidP="00210C2F">
            <w:pPr>
              <w:rPr>
                <w:rFonts w:cs="Helvetica"/>
                <w:szCs w:val="20"/>
              </w:rPr>
            </w:pPr>
            <w:r w:rsidRPr="00862371">
              <w:rPr>
                <w:rFonts w:cs="Helvetica"/>
                <w:szCs w:val="20"/>
              </w:rPr>
              <w:t>DELETE</w:t>
            </w:r>
          </w:p>
        </w:tc>
        <w:tc>
          <w:tcPr>
            <w:tcW w:w="4590" w:type="dxa"/>
            <w:shd w:val="clear" w:color="auto" w:fill="B3B3B3"/>
          </w:tcPr>
          <w:p w14:paraId="68C987C4" w14:textId="77777777" w:rsidR="00040E2C" w:rsidRPr="00862371" w:rsidRDefault="00040E2C" w:rsidP="00210C2F">
            <w:pPr>
              <w:jc w:val="center"/>
              <w:rPr>
                <w:rFonts w:cs="Helvetica"/>
                <w:szCs w:val="20"/>
              </w:rPr>
            </w:pPr>
            <w:r>
              <w:rPr>
                <w:rFonts w:cs="Helvetica"/>
                <w:szCs w:val="20"/>
              </w:rPr>
              <w:t>Mandatory/Optional</w:t>
            </w:r>
          </w:p>
        </w:tc>
      </w:tr>
      <w:tr w:rsidR="00040E2C" w:rsidRPr="007E09C9" w14:paraId="47151C92" w14:textId="77777777" w:rsidTr="00210C2F">
        <w:tc>
          <w:tcPr>
            <w:tcW w:w="4590" w:type="dxa"/>
          </w:tcPr>
          <w:p w14:paraId="0A72B59D" w14:textId="309E6789" w:rsidR="00040E2C" w:rsidRPr="00862371" w:rsidRDefault="00040E2C" w:rsidP="00210C2F">
            <w:pPr>
              <w:rPr>
                <w:rFonts w:cs="Helvetica"/>
                <w:szCs w:val="20"/>
              </w:rPr>
            </w:pPr>
            <w:r w:rsidRPr="00862371">
              <w:rPr>
                <w:rFonts w:cs="Helvetica"/>
                <w:szCs w:val="20"/>
              </w:rPr>
              <w:t>Status Code 20</w:t>
            </w:r>
            <w:r w:rsidR="00E80328">
              <w:rPr>
                <w:rFonts w:cs="Helvetica"/>
                <w:szCs w:val="20"/>
              </w:rPr>
              <w:t>4</w:t>
            </w:r>
            <w:r w:rsidR="005221B9">
              <w:rPr>
                <w:rFonts w:cs="Helvetica"/>
                <w:szCs w:val="20"/>
              </w:rPr>
              <w:t xml:space="preserve"> if resource deleted</w:t>
            </w:r>
          </w:p>
        </w:tc>
        <w:tc>
          <w:tcPr>
            <w:tcW w:w="4590" w:type="dxa"/>
          </w:tcPr>
          <w:p w14:paraId="6DADFECE" w14:textId="77777777" w:rsidR="00040E2C" w:rsidRPr="00862371" w:rsidRDefault="00040E2C" w:rsidP="00210C2F">
            <w:pPr>
              <w:jc w:val="center"/>
              <w:rPr>
                <w:rFonts w:cs="Helvetica"/>
                <w:szCs w:val="20"/>
              </w:rPr>
            </w:pPr>
            <w:r>
              <w:rPr>
                <w:rFonts w:cs="Helvetica"/>
                <w:szCs w:val="20"/>
              </w:rPr>
              <w:t>M</w:t>
            </w:r>
          </w:p>
        </w:tc>
      </w:tr>
    </w:tbl>
    <w:p w14:paraId="625025BA" w14:textId="77777777" w:rsidR="00DC7047" w:rsidRDefault="00DC7047" w:rsidP="00DC7047">
      <w:pPr>
        <w:spacing w:line="240" w:lineRule="auto"/>
        <w:rPr>
          <w:rFonts w:ascii="Calibri" w:hAnsi="Calibri" w:cs="Helvetica"/>
          <w:sz w:val="24"/>
          <w:lang w:eastAsia="it-IT"/>
        </w:rPr>
      </w:pPr>
      <w:r w:rsidRPr="003F539E">
        <w:rPr>
          <w:rFonts w:ascii="Calibri" w:hAnsi="Calibri" w:cs="Helvetica"/>
          <w:sz w:val="24"/>
          <w:lang w:eastAsia="it-IT"/>
        </w:rPr>
        <w:tab/>
      </w:r>
    </w:p>
    <w:p w14:paraId="37C43041" w14:textId="39D7F2B0" w:rsidR="0076086C" w:rsidRPr="003F539E" w:rsidRDefault="006D46DE" w:rsidP="0076086C">
      <w:pPr>
        <w:rPr>
          <w:rFonts w:ascii="Calibri" w:hAnsi="Calibri"/>
          <w:sz w:val="24"/>
          <w:lang w:eastAsia="it-IT"/>
        </w:rPr>
      </w:pPr>
      <w:r w:rsidRPr="002B27B4">
        <w:rPr>
          <w:rFonts w:ascii="Calibri" w:hAnsi="Calibri" w:cs="Helvetica"/>
          <w:color w:val="000000" w:themeColor="text1"/>
          <w:sz w:val="24"/>
        </w:rPr>
        <w:t>INSERT-</w:t>
      </w:r>
      <w:r w:rsidR="0076086C">
        <w:rPr>
          <w:lang w:eastAsia="it-IT"/>
        </w:rPr>
        <w:t>DELETE-RESOURCE-OPERATION-CONFORMANCE</w:t>
      </w:r>
    </w:p>
    <w:p w14:paraId="3CF4A1CA" w14:textId="77777777" w:rsidR="00DC7047" w:rsidRPr="003F539E" w:rsidRDefault="00DC7047" w:rsidP="00DC7047">
      <w:pPr>
        <w:rPr>
          <w:rFonts w:ascii="Calibri" w:hAnsi="Calibri" w:cs="Helvetica"/>
          <w:sz w:val="24"/>
          <w:lang w:eastAsia="it-IT"/>
        </w:rPr>
      </w:pPr>
    </w:p>
    <w:p w14:paraId="1CADB97D" w14:textId="77777777" w:rsidR="00DC7047" w:rsidRPr="003F539E" w:rsidRDefault="00553100" w:rsidP="00DC7047">
      <w:pPr>
        <w:pStyle w:val="Heading1"/>
        <w:rPr>
          <w:rFonts w:ascii="Calibri" w:hAnsi="Calibri"/>
        </w:rPr>
      </w:pPr>
      <w:bookmarkStart w:id="51" w:name="_Toc518289196"/>
      <w:bookmarkEnd w:id="39"/>
      <w:bookmarkEnd w:id="40"/>
      <w:bookmarkEnd w:id="41"/>
      <w:bookmarkEnd w:id="42"/>
      <w:bookmarkEnd w:id="43"/>
      <w:bookmarkEnd w:id="44"/>
      <w:bookmarkEnd w:id="45"/>
      <w:bookmarkEnd w:id="46"/>
      <w:bookmarkEnd w:id="47"/>
      <w:bookmarkEnd w:id="48"/>
      <w:bookmarkEnd w:id="49"/>
      <w:bookmarkEnd w:id="50"/>
      <w:r>
        <w:rPr>
          <w:rFonts w:ascii="Calibri" w:hAnsi="Calibri"/>
        </w:rPr>
        <w:lastRenderedPageBreak/>
        <w:t>ACKNOWLEDGEMENTS</w:t>
      </w:r>
      <w:bookmarkEnd w:id="51"/>
    </w:p>
    <w:p w14:paraId="4FB1BF62" w14:textId="77777777" w:rsidR="00DC7047" w:rsidRDefault="00DC7047" w:rsidP="00DC7047">
      <w:pPr>
        <w:rPr>
          <w:rFonts w:ascii="Calibri" w:hAnsi="Calibri"/>
        </w:rPr>
      </w:pPr>
    </w:p>
    <w:p w14:paraId="7107FDAC" w14:textId="77777777" w:rsidR="00553100" w:rsidRDefault="00553100" w:rsidP="00553100">
      <w:pPr>
        <w:pStyle w:val="Heading2"/>
      </w:pPr>
      <w:bookmarkStart w:id="52" w:name="_Toc518289197"/>
      <w:r>
        <w:t>Release History</w:t>
      </w:r>
      <w:bookmarkEnd w:id="52"/>
    </w:p>
    <w:p w14:paraId="5A9B9EFA"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081"/>
        <w:gridCol w:w="2664"/>
      </w:tblGrid>
      <w:tr w:rsidR="00DC7047" w:rsidRPr="003F539E" w14:paraId="1D0E92CF" w14:textId="77777777" w:rsidTr="002D3C57">
        <w:tc>
          <w:tcPr>
            <w:tcW w:w="1630" w:type="dxa"/>
            <w:tcBorders>
              <w:top w:val="single" w:sz="4" w:space="0" w:color="000000"/>
              <w:left w:val="single" w:sz="4" w:space="0" w:color="000000"/>
              <w:bottom w:val="single" w:sz="4" w:space="0" w:color="000000"/>
            </w:tcBorders>
            <w:shd w:val="clear" w:color="auto" w:fill="F3F3F3"/>
          </w:tcPr>
          <w:p w14:paraId="1F2EC174"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5FC03071"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3081" w:type="dxa"/>
            <w:tcBorders>
              <w:top w:val="single" w:sz="4" w:space="0" w:color="000000"/>
              <w:left w:val="single" w:sz="4" w:space="0" w:color="000000"/>
              <w:bottom w:val="single" w:sz="4" w:space="0" w:color="000000"/>
            </w:tcBorders>
            <w:shd w:val="clear" w:color="auto" w:fill="F3F3F3"/>
          </w:tcPr>
          <w:p w14:paraId="6B0F4CD2"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664" w:type="dxa"/>
            <w:tcBorders>
              <w:top w:val="single" w:sz="4" w:space="0" w:color="000000"/>
              <w:left w:val="single" w:sz="4" w:space="0" w:color="000000"/>
              <w:bottom w:val="single" w:sz="4" w:space="0" w:color="000000"/>
              <w:right w:val="single" w:sz="4" w:space="0" w:color="000000"/>
            </w:tcBorders>
            <w:shd w:val="clear" w:color="auto" w:fill="F3F3F3"/>
          </w:tcPr>
          <w:p w14:paraId="4502F219"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14:paraId="4907E1BB" w14:textId="77777777" w:rsidTr="002D3C57">
        <w:tc>
          <w:tcPr>
            <w:tcW w:w="1630" w:type="dxa"/>
            <w:tcBorders>
              <w:top w:val="single" w:sz="4" w:space="0" w:color="000000"/>
              <w:left w:val="single" w:sz="4" w:space="0" w:color="000000"/>
              <w:bottom w:val="single" w:sz="4" w:space="0" w:color="000000"/>
            </w:tcBorders>
            <w:shd w:val="clear" w:color="auto" w:fill="auto"/>
          </w:tcPr>
          <w:p w14:paraId="5322CDFD"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000000"/>
            </w:tcBorders>
            <w:shd w:val="clear" w:color="auto" w:fill="auto"/>
          </w:tcPr>
          <w:p w14:paraId="794544FD"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000000"/>
            </w:tcBorders>
            <w:shd w:val="clear" w:color="auto" w:fill="auto"/>
          </w:tcPr>
          <w:p w14:paraId="71749531"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208C7F99" w14:textId="77777777" w:rsidR="002D3C57" w:rsidRPr="003F539E" w:rsidRDefault="002D3C57" w:rsidP="006F75A7">
            <w:pPr>
              <w:snapToGrid w:val="0"/>
              <w:rPr>
                <w:rFonts w:ascii="Calibri" w:hAnsi="Calibri"/>
                <w:b/>
                <w:bCs/>
              </w:rPr>
            </w:pPr>
          </w:p>
        </w:tc>
      </w:tr>
      <w:tr w:rsidR="002D3C57" w:rsidRPr="003F539E" w14:paraId="3CE8F9D8" w14:textId="77777777" w:rsidTr="002D3C57">
        <w:tc>
          <w:tcPr>
            <w:tcW w:w="1630" w:type="dxa"/>
            <w:tcBorders>
              <w:top w:val="single" w:sz="4" w:space="0" w:color="000000"/>
              <w:left w:val="single" w:sz="4" w:space="0" w:color="000000"/>
              <w:bottom w:val="single" w:sz="4" w:space="0" w:color="auto"/>
            </w:tcBorders>
            <w:shd w:val="clear" w:color="auto" w:fill="auto"/>
          </w:tcPr>
          <w:p w14:paraId="4E6B91E8"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14:paraId="0FC95C5B"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auto"/>
            </w:tcBorders>
            <w:shd w:val="clear" w:color="auto" w:fill="auto"/>
          </w:tcPr>
          <w:p w14:paraId="3AE8D830"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auto"/>
              <w:right w:val="single" w:sz="4" w:space="0" w:color="000000"/>
            </w:tcBorders>
            <w:shd w:val="clear" w:color="auto" w:fill="auto"/>
          </w:tcPr>
          <w:p w14:paraId="11BA8E12" w14:textId="77777777" w:rsidR="002D3C57" w:rsidRPr="003F539E" w:rsidRDefault="002D3C57" w:rsidP="006F75A7">
            <w:pPr>
              <w:snapToGrid w:val="0"/>
              <w:rPr>
                <w:rFonts w:ascii="Calibri" w:hAnsi="Calibri"/>
                <w:b/>
                <w:bCs/>
              </w:rPr>
            </w:pPr>
          </w:p>
        </w:tc>
      </w:tr>
    </w:tbl>
    <w:p w14:paraId="50C59AE0" w14:textId="77777777" w:rsidR="00DC7047" w:rsidRPr="003F539E" w:rsidRDefault="00DC7047" w:rsidP="00DC7047">
      <w:pPr>
        <w:rPr>
          <w:rFonts w:ascii="Calibri" w:hAnsi="Calibri"/>
        </w:rPr>
      </w:pPr>
    </w:p>
    <w:p w14:paraId="47D3612F" w14:textId="77777777" w:rsidR="00DC7047" w:rsidRPr="00553100" w:rsidRDefault="00DC7047" w:rsidP="00553100">
      <w:pPr>
        <w:pStyle w:val="Heading2"/>
      </w:pPr>
      <w:bookmarkStart w:id="53" w:name="_Toc436049424"/>
      <w:bookmarkStart w:id="54" w:name="_Toc436054793"/>
      <w:bookmarkStart w:id="55" w:name="_Toc509304199"/>
      <w:bookmarkStart w:id="56" w:name="_Toc516585140"/>
      <w:bookmarkStart w:id="57" w:name="_Toc518289198"/>
      <w:r w:rsidRPr="00553100">
        <w:t>V</w:t>
      </w:r>
      <w:r w:rsidR="00553100" w:rsidRPr="00553100">
        <w:t>ersion</w:t>
      </w:r>
      <w:r w:rsidRPr="00553100">
        <w:t xml:space="preserve"> H</w:t>
      </w:r>
      <w:bookmarkEnd w:id="53"/>
      <w:bookmarkEnd w:id="54"/>
      <w:bookmarkEnd w:id="55"/>
      <w:bookmarkEnd w:id="56"/>
      <w:r w:rsidR="009F6DC8">
        <w:t>istory</w:t>
      </w:r>
      <w:bookmarkEnd w:id="57"/>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14:paraId="640B7EF6" w14:textId="77777777" w:rsidTr="00DC7047">
        <w:tc>
          <w:tcPr>
            <w:tcW w:w="1612" w:type="dxa"/>
            <w:tcBorders>
              <w:top w:val="single" w:sz="4" w:space="0" w:color="000000"/>
              <w:left w:val="single" w:sz="4" w:space="0" w:color="000000"/>
              <w:bottom w:val="single" w:sz="4" w:space="0" w:color="000000"/>
            </w:tcBorders>
            <w:shd w:val="clear" w:color="auto" w:fill="F3F3F3"/>
          </w:tcPr>
          <w:p w14:paraId="134431CD"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3A374443"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7542A06B"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18112029"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2D3C57" w:rsidRPr="003F539E" w14:paraId="3B1928B9" w14:textId="77777777" w:rsidTr="00DC7047">
        <w:tc>
          <w:tcPr>
            <w:tcW w:w="1612" w:type="dxa"/>
            <w:tcBorders>
              <w:top w:val="single" w:sz="4" w:space="0" w:color="auto"/>
              <w:left w:val="single" w:sz="4" w:space="0" w:color="auto"/>
              <w:bottom w:val="single" w:sz="4" w:space="0" w:color="auto"/>
              <w:right w:val="single" w:sz="4" w:space="0" w:color="auto"/>
            </w:tcBorders>
          </w:tcPr>
          <w:p w14:paraId="28129ACE"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6CC998D7"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0CF95F4D"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55C9D5BA" w14:textId="77777777" w:rsidR="002D3C57" w:rsidRPr="000304CE" w:rsidRDefault="002D3C57" w:rsidP="002D3C57">
            <w:pPr>
              <w:snapToGrid w:val="0"/>
              <w:rPr>
                <w:rFonts w:cs="Helvetica"/>
                <w:b/>
                <w:bCs/>
                <w:szCs w:val="20"/>
              </w:rPr>
            </w:pPr>
          </w:p>
        </w:tc>
      </w:tr>
      <w:tr w:rsidR="002D3C57" w:rsidRPr="003F539E" w14:paraId="23A86F58" w14:textId="77777777" w:rsidTr="00DC7047">
        <w:tc>
          <w:tcPr>
            <w:tcW w:w="1612" w:type="dxa"/>
            <w:tcBorders>
              <w:top w:val="single" w:sz="4" w:space="0" w:color="auto"/>
              <w:left w:val="single" w:sz="4" w:space="0" w:color="auto"/>
              <w:bottom w:val="single" w:sz="4" w:space="0" w:color="auto"/>
              <w:right w:val="single" w:sz="4" w:space="0" w:color="auto"/>
            </w:tcBorders>
          </w:tcPr>
          <w:p w14:paraId="4F3C071D"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4CE9CF6E"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40C79E61"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4513CCE6" w14:textId="77777777" w:rsidR="002D3C57" w:rsidRPr="000304CE" w:rsidRDefault="002D3C57" w:rsidP="002D3C57">
            <w:pPr>
              <w:snapToGrid w:val="0"/>
              <w:rPr>
                <w:rFonts w:cs="Helvetica"/>
                <w:b/>
                <w:bCs/>
                <w:szCs w:val="20"/>
              </w:rPr>
            </w:pPr>
          </w:p>
        </w:tc>
      </w:tr>
    </w:tbl>
    <w:p w14:paraId="0FC44A01" w14:textId="77777777" w:rsidR="00DC7047" w:rsidRPr="003F539E" w:rsidRDefault="00DC7047" w:rsidP="00DC7047">
      <w:pPr>
        <w:rPr>
          <w:rFonts w:ascii="Calibri" w:hAnsi="Calibri"/>
          <w:color w:val="BFBFBF"/>
        </w:rPr>
      </w:pPr>
    </w:p>
    <w:p w14:paraId="7857C354" w14:textId="77777777" w:rsidR="00CA2BB0" w:rsidRPr="003F539E" w:rsidRDefault="00CA2BB0" w:rsidP="00AD228F">
      <w:pPr>
        <w:rPr>
          <w:rFonts w:ascii="Calibri" w:hAnsi="Calibri"/>
        </w:rPr>
      </w:pPr>
    </w:p>
    <w:p w14:paraId="59ED6BD8" w14:textId="77777777" w:rsidR="00DC7047" w:rsidRPr="003F539E" w:rsidRDefault="00DC7047" w:rsidP="00AD228F">
      <w:pPr>
        <w:rPr>
          <w:rFonts w:ascii="Calibri" w:hAnsi="Calibri"/>
          <w:color w:val="BFBFBF"/>
          <w:lang w:val="de-DE"/>
        </w:rPr>
      </w:pPr>
    </w:p>
    <w:sectPr w:rsidR="00DC7047" w:rsidRPr="003F539E" w:rsidSect="00BC1D83">
      <w:headerReference w:type="default" r:id="rId11"/>
      <w:footerReference w:type="default" r:id="rId12"/>
      <w:headerReference w:type="first" r:id="rId13"/>
      <w:footerReference w:type="first" r:id="rId14"/>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AB39D" w14:textId="77777777" w:rsidR="00DC16AD" w:rsidRDefault="00DC16AD">
      <w:r>
        <w:separator/>
      </w:r>
    </w:p>
  </w:endnote>
  <w:endnote w:type="continuationSeparator" w:id="0">
    <w:p w14:paraId="0A5F8881" w14:textId="77777777" w:rsidR="00DC16AD" w:rsidRDefault="00DC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Gothic"/>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Antique Olive">
    <w:altName w:val="Calibri"/>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4D"/>
    <w:family w:val="decorative"/>
    <w:pitch w:val="variable"/>
    <w:sig w:usb0="00000003" w:usb1="00000000" w:usb2="00000000" w:usb3="00000000" w:csb0="80000001" w:csb1="00000000"/>
  </w:font>
  <w:font w:name="StarSymbol">
    <w:altName w:val="Courier New"/>
    <w:panose1 w:val="020B0604020202020204"/>
    <w:charset w:val="00"/>
    <w:family w:val="auto"/>
    <w:notTrueType/>
    <w:pitch w:val="variable"/>
    <w:sig w:usb0="00000003" w:usb1="00000000" w:usb2="00000000" w:usb3="00000000" w:csb0="00000001" w:csb1="00000000"/>
  </w:font>
  <w:font w:name="Geneva">
    <w:panose1 w:val="020B0503030404040204"/>
    <w:charset w:val="00"/>
    <w:family w:val="swiss"/>
    <w:pitch w:val="variable"/>
    <w:sig w:usb0="E00002FF" w:usb1="5200205F" w:usb2="00A0C000" w:usb3="00000000" w:csb0="0000019F" w:csb1="00000000"/>
  </w:font>
  <w:font w:name="DejaVu Sans Condensed">
    <w:altName w:val="Times New Roman"/>
    <w:panose1 w:val="020B0604020202020204"/>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HGPSoeiKakugothicUB">
    <w:panose1 w:val="020B0900000000000000"/>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45C1A" w14:textId="58547276" w:rsidR="006F75A7" w:rsidRPr="00E510BF" w:rsidRDefault="006F75A7" w:rsidP="006419B6">
    <w:pPr>
      <w:pStyle w:val="Footer"/>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${Year}</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PAGE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12</w:t>
    </w:r>
    <w:r w:rsidRPr="00E510BF">
      <w:rPr>
        <w:rStyle w:val="PageNumber"/>
        <w:rFonts w:ascii="Calibri" w:hAnsi="Calibri" w:cs="Calibri"/>
        <w:color w:val="262626"/>
        <w:sz w:val="18"/>
        <w:szCs w:val="18"/>
      </w:rPr>
      <w:fldChar w:fldCharType="end"/>
    </w:r>
    <w:r w:rsidRPr="00E510BF">
      <w:rPr>
        <w:rStyle w:val="PageNumber"/>
        <w:rFonts w:ascii="Calibri" w:hAnsi="Calibri" w:cs="Calibri"/>
        <w:color w:val="262626"/>
        <w:sz w:val="18"/>
        <w:szCs w:val="18"/>
      </w:rPr>
      <w:t xml:space="preserve"> of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NUMPAGES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13</w:t>
    </w:r>
    <w:r w:rsidRPr="00E510BF">
      <w:rPr>
        <w:rStyle w:val="PageNumber"/>
        <w:rFonts w:ascii="Calibri" w:hAnsi="Calibri" w:cs="Calibri"/>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92C52" w14:textId="77777777"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${Year}</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E1FF3" w14:textId="77777777" w:rsidR="00DC16AD" w:rsidRDefault="00DC16AD">
      <w:r>
        <w:separator/>
      </w:r>
    </w:p>
  </w:footnote>
  <w:footnote w:type="continuationSeparator" w:id="0">
    <w:p w14:paraId="10416D29" w14:textId="77777777" w:rsidR="00DC16AD" w:rsidRDefault="00DC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6F7BF" w14:textId="77777777" w:rsidR="006F75A7" w:rsidRPr="00E510BF" w:rsidRDefault="00C2758C" w:rsidP="00BC1D83">
    <w:pPr>
      <w:pStyle w:val="Header"/>
      <w:rPr>
        <w:rFonts w:ascii="Calibri" w:hAnsi="Calibri" w:cs="Calibri"/>
        <w:sz w:val="22"/>
      </w:rPr>
    </w:pPr>
    <w:r>
      <w:rPr>
        <w:rFonts w:ascii="Calibri" w:hAnsi="Calibri" w:cs="Calibri"/>
        <w:noProof/>
        <w:sz w:val="22"/>
        <w:lang w:val="fr-FR" w:eastAsia="fr-FR"/>
      </w:rPr>
      <w:t>${ApiName}</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F5B5F3D" w14:textId="77777777" w:rsidR="006F75A7" w:rsidRPr="00BC1D83" w:rsidRDefault="006F75A7" w:rsidP="00BC1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556D8" w14:textId="77777777" w:rsidR="006F75A7" w:rsidRDefault="006F75A7">
    <w:pPr>
      <w:pStyle w:val="Header"/>
    </w:pPr>
    <w:r>
      <w:rPr>
        <w:noProof/>
        <w:lang w:val="fr-FR" w:eastAsia="fr-FR"/>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218F48"/>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Heading3">
    <w:name w:val="heading 3"/>
    <w:basedOn w:val="Heading2"/>
    <w:next w:val="Normal"/>
    <w:link w:val="Heading3Char1"/>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Heading2Char1">
    <w:name w:val="Heading 2 Char1"/>
    <w:link w:val="Heading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Calibri" w:eastAsiaTheme="minorEastAsia" w:hAnsi="Calibri" w:cs="Arial"/>
      <w:b/>
      <w:bCs/>
      <w:i/>
      <w:caps/>
      <w:color w:val="000080"/>
      <w:spacing w:val="15"/>
      <w:sz w:val="22"/>
      <w:szCs w:val="22"/>
      <w:lang w:val="en-US" w:eastAsia="en-US"/>
    </w:rPr>
  </w:style>
  <w:style w:type="character" w:customStyle="1" w:styleId="Heading5Char">
    <w:name w:val="Heading 5 Char"/>
    <w:link w:val="Heading5"/>
    <w:locked/>
    <w:rsid w:val="00254CAE"/>
    <w:rPr>
      <w:rFonts w:ascii="Calibri" w:eastAsiaTheme="minorEastAsia" w:hAnsi="Calibri" w:cs="Arial"/>
      <w:b/>
      <w:i/>
      <w:iCs/>
      <w:caps/>
      <w:color w:val="000080"/>
      <w:spacing w:val="15"/>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4D1F"/>
    <w:pPr>
      <w:spacing w:after="120" w:line="240" w:lineRule="auto"/>
    </w:pPr>
    <w:rPr>
      <w:rFonts w:ascii="Calibri" w:hAnsi="Calibri"/>
      <w:noProof/>
      <w:sz w:val="22"/>
    </w:rPr>
  </w:style>
  <w:style w:type="paragraph" w:styleId="TO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4D1F"/>
    <w:pPr>
      <w:spacing w:after="120" w:line="240" w:lineRule="auto"/>
      <w:ind w:left="403"/>
    </w:pPr>
    <w:rPr>
      <w:rFonts w:ascii="Calibri" w:hAnsi="Calibri"/>
      <w:sz w:val="22"/>
    </w:r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aliases w:val="Gridding"/>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tmforum.org/" TargetMode="Externa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9BB6-0E84-4B4A-AC34-3EE4CEAF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Settings\jvdbergh\Application Data\Microsoft\Templates\SD0-3_mTOPTemplate_BA.dot</Template>
  <TotalTime>3</TotalTime>
  <Pages>13</Pages>
  <Words>1012</Words>
  <Characters>5775</Characters>
  <Application>Microsoft Office Word</Application>
  <DocSecurity>0</DocSecurity>
  <Lines>48</Lines>
  <Paragraphs>13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Knut Johannessen</cp:lastModifiedBy>
  <cp:revision>5</cp:revision>
  <cp:lastPrinted>2009-07-28T14:27:00Z</cp:lastPrinted>
  <dcterms:created xsi:type="dcterms:W3CDTF">2020-06-23T09:28:00Z</dcterms:created>
  <dcterms:modified xsi:type="dcterms:W3CDTF">2020-06-24T09:03:00Z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